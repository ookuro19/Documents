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51" w:rsidRDefault="00847A51" w:rsidP="00847A51">
      <w:pPr>
        <w:pStyle w:val="a9"/>
        <w:rPr>
          <w:rFonts w:ascii="Times New Roman" w:hAnsi="Times New Roman" w:cs="Times New Roman"/>
          <w:sz w:val="32"/>
        </w:rPr>
      </w:pPr>
      <w:r w:rsidRPr="00F216AA">
        <w:rPr>
          <w:rFonts w:ascii="Times New Roman" w:hAnsi="Times New Roman" w:cs="Times New Roman"/>
          <w:sz w:val="32"/>
        </w:rPr>
        <w:t>TestFlight</w:t>
      </w:r>
      <w:r w:rsidRPr="00F216AA">
        <w:rPr>
          <w:rFonts w:ascii="Times New Roman" w:hAnsi="Times New Roman" w:cs="Times New Roman"/>
          <w:sz w:val="32"/>
        </w:rPr>
        <w:t>使用说明文档</w:t>
      </w:r>
    </w:p>
    <w:p w:rsidR="00847A51" w:rsidRPr="00F216AA" w:rsidRDefault="00847A51" w:rsidP="00847A51">
      <w:pPr>
        <w:pStyle w:val="5"/>
      </w:pPr>
      <w:proofErr w:type="spellStart"/>
      <w:proofErr w:type="gramStart"/>
      <w:r>
        <w:rPr>
          <w:rFonts w:hint="eastAsia"/>
        </w:rPr>
        <w:t>NeunZehn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nzdream@163.com</w:t>
      </w:r>
    </w:p>
    <w:p w:rsidR="00847A51" w:rsidRPr="00F216AA" w:rsidRDefault="00847A51" w:rsidP="00847A51">
      <w:pPr>
        <w:pStyle w:val="a9"/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t>开发人员部分</w:t>
      </w:r>
    </w:p>
    <w:p w:rsidR="00847A51" w:rsidRPr="00F216AA" w:rsidRDefault="00847A51" w:rsidP="00847A51">
      <w:pPr>
        <w:pStyle w:val="1"/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t>使用</w:t>
      </w:r>
      <w:r w:rsidRPr="00F216AA">
        <w:rPr>
          <w:rFonts w:ascii="Times New Roman" w:hAnsi="Times New Roman" w:cs="Times New Roman"/>
        </w:rPr>
        <w:t>TestFlight</w:t>
      </w:r>
      <w:r w:rsidRPr="00F216AA">
        <w:rPr>
          <w:rFonts w:ascii="Times New Roman" w:hAnsi="Times New Roman" w:cs="Times New Roman"/>
        </w:rPr>
        <w:t>前的准备工作</w:t>
      </w:r>
    </w:p>
    <w:p w:rsidR="00847A51" w:rsidRPr="00F216AA" w:rsidRDefault="00847A51" w:rsidP="00847A51">
      <w:pPr>
        <w:pStyle w:val="0"/>
        <w:ind w:firstLine="498"/>
      </w:pPr>
      <w:r w:rsidRPr="00F216AA">
        <w:t xml:space="preserve">1. </w:t>
      </w:r>
      <w:r w:rsidRPr="00F216AA">
        <w:t>需要在</w:t>
      </w:r>
      <w:proofErr w:type="spellStart"/>
      <w:r w:rsidRPr="00F216AA">
        <w:t>Itunes</w:t>
      </w:r>
      <w:proofErr w:type="spellEnd"/>
      <w:r w:rsidRPr="00F216AA">
        <w:t xml:space="preserve"> develop</w:t>
      </w:r>
      <w:r w:rsidRPr="00F216AA">
        <w:t>上申请好</w:t>
      </w:r>
      <w:r w:rsidRPr="00F216AA">
        <w:t>app ID</w:t>
      </w:r>
      <w:r w:rsidRPr="00F216AA">
        <w:t>；</w:t>
      </w:r>
    </w:p>
    <w:p w:rsidR="00847A51" w:rsidRPr="00F216AA" w:rsidRDefault="00847A51" w:rsidP="00847A51">
      <w:pPr>
        <w:pStyle w:val="0"/>
        <w:ind w:firstLine="498"/>
      </w:pPr>
      <w:r w:rsidRPr="00F216AA">
        <w:t xml:space="preserve">2. </w:t>
      </w:r>
      <w:r w:rsidRPr="00F216AA">
        <w:t>在</w:t>
      </w:r>
      <w:proofErr w:type="spellStart"/>
      <w:r w:rsidRPr="00F216AA">
        <w:t>Itunes</w:t>
      </w:r>
      <w:proofErr w:type="spellEnd"/>
      <w:r w:rsidRPr="00F216AA">
        <w:t xml:space="preserve"> connect</w:t>
      </w:r>
      <w:r w:rsidRPr="00F216AA">
        <w:t>上申请</w:t>
      </w:r>
      <w:r w:rsidRPr="00F216AA">
        <w:t>app</w:t>
      </w:r>
    </w:p>
    <w:p w:rsidR="00847A51" w:rsidRPr="00F216AA" w:rsidRDefault="00847A51" w:rsidP="00847A51">
      <w:pPr>
        <w:pStyle w:val="0"/>
        <w:ind w:firstLine="498"/>
      </w:pPr>
      <w:r w:rsidRPr="00F216AA">
        <w:t xml:space="preserve">3. </w:t>
      </w:r>
      <w:r w:rsidRPr="00F216AA">
        <w:t>上传</w:t>
      </w:r>
      <w:r w:rsidRPr="00F216AA">
        <w:t>app icon</w:t>
      </w:r>
      <w:r w:rsidRPr="00F216AA">
        <w:t>（</w:t>
      </w:r>
      <w:r w:rsidRPr="00F216AA">
        <w:t>1024 x 1024</w:t>
      </w:r>
      <w:r w:rsidRPr="00F216AA">
        <w:t>，无</w:t>
      </w:r>
      <w:r w:rsidRPr="00F216AA">
        <w:t>alpha</w:t>
      </w:r>
      <w:r w:rsidRPr="00F216AA">
        <w:t>通道）</w:t>
      </w:r>
    </w:p>
    <w:p w:rsidR="00847A51" w:rsidRPr="00F216AA" w:rsidRDefault="00847A51" w:rsidP="00847A51">
      <w:pPr>
        <w:pStyle w:val="0"/>
        <w:ind w:firstLine="498"/>
      </w:pPr>
      <w:r w:rsidRPr="00F216AA">
        <w:t xml:space="preserve">3. </w:t>
      </w:r>
      <w:r w:rsidRPr="00F216AA">
        <w:t>上传</w:t>
      </w:r>
      <w:r w:rsidRPr="00F216AA">
        <w:t>app</w:t>
      </w:r>
      <w:r w:rsidRPr="00F216AA">
        <w:t>的构建版本</w:t>
      </w:r>
    </w:p>
    <w:p w:rsidR="00847A51" w:rsidRPr="00F216AA" w:rsidRDefault="00847A51" w:rsidP="00847A51">
      <w:pPr>
        <w:pStyle w:val="0"/>
        <w:ind w:firstLine="498"/>
      </w:pPr>
    </w:p>
    <w:p w:rsidR="00847A51" w:rsidRPr="00F216AA" w:rsidRDefault="00847A51" w:rsidP="00847A51">
      <w:pPr>
        <w:pStyle w:val="0"/>
        <w:ind w:firstLine="498"/>
      </w:pPr>
      <w:proofErr w:type="spellStart"/>
      <w:r w:rsidRPr="00F216AA">
        <w:t>Itunes</w:t>
      </w:r>
      <w:proofErr w:type="spellEnd"/>
      <w:r w:rsidRPr="00F216AA">
        <w:t xml:space="preserve"> Connect</w:t>
      </w:r>
      <w:r w:rsidRPr="00F216AA">
        <w:t>页面如下图，在上传、测试过程中主要用到的是</w:t>
      </w:r>
      <w:r>
        <w:rPr>
          <w:rFonts w:hint="eastAsia"/>
        </w:rPr>
        <w:t>“</w:t>
      </w:r>
      <w:r w:rsidRPr="00F216AA">
        <w:t>我的</w:t>
      </w:r>
      <w:r w:rsidRPr="00F216AA">
        <w:t>app</w:t>
      </w:r>
      <w:r>
        <w:rPr>
          <w:rFonts w:hint="eastAsia"/>
        </w:rPr>
        <w:t>”</w:t>
      </w:r>
      <w:r w:rsidRPr="00F216AA">
        <w:t>和</w:t>
      </w:r>
      <w:r>
        <w:rPr>
          <w:rFonts w:hint="eastAsia"/>
        </w:rPr>
        <w:t>“</w:t>
      </w:r>
      <w:r w:rsidRPr="00F216AA">
        <w:t>用户与职能</w:t>
      </w:r>
      <w:r>
        <w:rPr>
          <w:rFonts w:hint="eastAsia"/>
        </w:rPr>
        <w:t>”</w:t>
      </w:r>
      <w:r w:rsidRPr="00F216AA">
        <w:t>。</w:t>
      </w: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5"/>
      </w:pPr>
      <w:r w:rsidRPr="00F216AA">
        <w:rPr>
          <w:noProof/>
        </w:rPr>
        <w:drawing>
          <wp:inline distT="0" distB="0" distL="0" distR="0" wp14:anchorId="714482FF" wp14:editId="6C626F1D">
            <wp:extent cx="5759450" cy="3963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51" w:rsidRPr="00F216AA" w:rsidRDefault="00847A51" w:rsidP="00847A51">
      <w:pPr>
        <w:pStyle w:val="a8"/>
        <w:rPr>
          <w:rFonts w:cs="Times New Roman"/>
        </w:rPr>
      </w:pPr>
      <w:r w:rsidRPr="00F216AA">
        <w:rPr>
          <w:rFonts w:cs="Times New Roman"/>
        </w:rPr>
        <w:t>图</w:t>
      </w:r>
      <w:r w:rsidRPr="00F216AA">
        <w:rPr>
          <w:rFonts w:cs="Times New Roman"/>
        </w:rPr>
        <w:fldChar w:fldCharType="begin"/>
      </w:r>
      <w:r w:rsidRPr="00F216AA">
        <w:rPr>
          <w:rFonts w:cs="Times New Roman"/>
        </w:rPr>
        <w:instrText xml:space="preserve"> SEQ </w:instrText>
      </w:r>
      <w:r w:rsidRPr="00F216AA">
        <w:rPr>
          <w:rFonts w:cs="Times New Roman"/>
        </w:rPr>
        <w:instrText>图</w:instrText>
      </w:r>
      <w:r w:rsidRPr="00F216AA">
        <w:rPr>
          <w:rFonts w:cs="Times New Roman"/>
        </w:rPr>
        <w:instrText xml:space="preserve"> \* ARABIC </w:instrText>
      </w:r>
      <w:r w:rsidRPr="00F216AA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F216AA">
        <w:rPr>
          <w:rFonts w:cs="Times New Roman"/>
        </w:rPr>
        <w:fldChar w:fldCharType="end"/>
      </w:r>
      <w:r w:rsidRPr="00F216AA">
        <w:rPr>
          <w:rFonts w:cs="Times New Roman"/>
        </w:rPr>
        <w:t xml:space="preserve"> </w:t>
      </w:r>
      <w:proofErr w:type="spellStart"/>
      <w:r w:rsidRPr="00F216AA">
        <w:rPr>
          <w:rFonts w:cs="Times New Roman"/>
        </w:rPr>
        <w:t>Itunes</w:t>
      </w:r>
      <w:proofErr w:type="spellEnd"/>
      <w:r w:rsidRPr="00F216AA">
        <w:rPr>
          <w:rFonts w:cs="Times New Roman"/>
        </w:rPr>
        <w:t xml:space="preserve"> Connect</w:t>
      </w:r>
      <w:r w:rsidRPr="00F216AA">
        <w:rPr>
          <w:rFonts w:cs="Times New Roman"/>
        </w:rPr>
        <w:t>页面</w:t>
      </w: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0"/>
        <w:ind w:firstLine="498"/>
      </w:pPr>
      <w:r w:rsidRPr="00F216AA">
        <w:t>苹果官方文档</w:t>
      </w:r>
      <w:r w:rsidRPr="00F216AA">
        <w:t xml:space="preserve"> :</w:t>
      </w:r>
    </w:p>
    <w:p w:rsidR="00847A51" w:rsidRPr="00F216AA" w:rsidRDefault="00847A51" w:rsidP="00847A51">
      <w:pPr>
        <w:pStyle w:val="0"/>
        <w:ind w:firstLine="498"/>
      </w:pPr>
      <w:hyperlink r:id="rId8" w:anchor="//apple_ref/doc/uid/TP40011225-CH35-SW2" w:tgtFrame="_blank" w:history="1">
        <w:r w:rsidRPr="00F216AA">
          <w:rPr>
            <w:rStyle w:val="a6"/>
          </w:rPr>
          <w:t>https://developer.apple.com/library/content/documentation/LanguagesUtilities/Conceptual/iTunesConnect_Guide/Chapters/BetaTestingTheApp.html#//apple_ref/doc/uid/TP40011225-CH35-SW2</w:t>
        </w:r>
      </w:hyperlink>
    </w:p>
    <w:p w:rsidR="00847A51" w:rsidRPr="00F216AA" w:rsidRDefault="00847A51" w:rsidP="00847A51">
      <w:pPr>
        <w:pStyle w:val="0"/>
        <w:ind w:firstLine="498"/>
      </w:pPr>
    </w:p>
    <w:p w:rsidR="00847A51" w:rsidRPr="00F216AA" w:rsidRDefault="00847A51" w:rsidP="00847A51">
      <w:pPr>
        <w:pStyle w:val="0"/>
        <w:ind w:firstLine="498"/>
      </w:pPr>
      <w:r w:rsidRPr="00F216AA">
        <w:lastRenderedPageBreak/>
        <w:t>提交构建版本可以通过</w:t>
      </w:r>
      <w:proofErr w:type="spellStart"/>
      <w:r w:rsidRPr="00F216AA">
        <w:t>xcode</w:t>
      </w:r>
      <w:proofErr w:type="spellEnd"/>
      <w:r w:rsidRPr="00F216AA">
        <w:t>自带的</w:t>
      </w:r>
      <w:r w:rsidRPr="00F216AA">
        <w:t>Archive</w:t>
      </w:r>
      <w:r w:rsidRPr="00F216AA">
        <w:t>进行，需要注意的是每构建一次，其</w:t>
      </w:r>
      <w:r w:rsidRPr="00F216AA">
        <w:t>build</w:t>
      </w:r>
      <w:r w:rsidRPr="00F216AA">
        <w:t>的号码也应当增加，还需要事先添加好图标。</w:t>
      </w:r>
    </w:p>
    <w:p w:rsidR="00847A51" w:rsidRPr="00F216AA" w:rsidRDefault="00847A51" w:rsidP="00847A51">
      <w:pPr>
        <w:pStyle w:val="0"/>
        <w:ind w:firstLine="498"/>
      </w:pPr>
      <w:r w:rsidRPr="00F216AA">
        <w:t>上传的图标是正方形的，不过之后会自动圆角化。</w:t>
      </w:r>
    </w:p>
    <w:p w:rsidR="00847A51" w:rsidRPr="00F216AA" w:rsidRDefault="00847A51" w:rsidP="00847A51">
      <w:pPr>
        <w:pStyle w:val="0"/>
        <w:ind w:firstLine="498"/>
      </w:pPr>
      <w:r w:rsidRPr="00F216AA">
        <w:t>首先，进行测试之前你需要在</w:t>
      </w:r>
      <w:r w:rsidRPr="00F216AA">
        <w:t>iTunes Connect</w:t>
      </w:r>
      <w:r w:rsidRPr="00F216AA">
        <w:t>上有一个</w:t>
      </w:r>
      <w:r w:rsidRPr="00F216AA">
        <w:t>App Record</w:t>
      </w:r>
      <w:r w:rsidRPr="00F216AA">
        <w:t>，</w:t>
      </w:r>
      <w:r w:rsidRPr="00F216AA">
        <w:t>iTunes Connect</w:t>
      </w:r>
      <w:r w:rsidRPr="00F216AA">
        <w:t>是基于</w:t>
      </w:r>
      <w:r w:rsidRPr="00F216AA">
        <w:t>web</w:t>
      </w:r>
      <w:r w:rsidRPr="00F216AA">
        <w:t>的应用，用于开发者管理自己在</w:t>
      </w:r>
      <w:r w:rsidRPr="00F216AA">
        <w:t>App Store</w:t>
      </w:r>
      <w:r w:rsidRPr="00F216AA">
        <w:t>上的应用。</w:t>
      </w: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5"/>
      </w:pPr>
      <w:r w:rsidRPr="00F216AA">
        <w:rPr>
          <w:noProof/>
        </w:rPr>
        <w:drawing>
          <wp:inline distT="0" distB="0" distL="0" distR="0" wp14:anchorId="174D9CC1" wp14:editId="17835D46">
            <wp:extent cx="2685714" cy="227619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51" w:rsidRPr="00F216AA" w:rsidRDefault="00847A51" w:rsidP="00847A51">
      <w:pPr>
        <w:pStyle w:val="5"/>
      </w:pPr>
      <w:r w:rsidRPr="00F216AA">
        <w:t>图</w:t>
      </w:r>
      <w:r w:rsidRPr="00F216AA">
        <w:fldChar w:fldCharType="begin"/>
      </w:r>
      <w:r w:rsidRPr="00F216AA">
        <w:instrText xml:space="preserve"> SEQ </w:instrText>
      </w:r>
      <w:r w:rsidRPr="00F216AA">
        <w:instrText>图</w:instrText>
      </w:r>
      <w:r w:rsidRPr="00F216AA">
        <w:instrText xml:space="preserve"> \* ARABIC </w:instrText>
      </w:r>
      <w:r w:rsidRPr="00F216AA">
        <w:fldChar w:fldCharType="separate"/>
      </w:r>
      <w:r>
        <w:rPr>
          <w:noProof/>
        </w:rPr>
        <w:t>2</w:t>
      </w:r>
      <w:r w:rsidRPr="00F216AA">
        <w:fldChar w:fldCharType="end"/>
      </w:r>
      <w:r w:rsidRPr="00F216AA">
        <w:t xml:space="preserve"> </w:t>
      </w:r>
      <w:r w:rsidRPr="00F216AA">
        <w:t>新建</w:t>
      </w:r>
      <w:r w:rsidRPr="00F216AA">
        <w:t>App record</w:t>
      </w:r>
    </w:p>
    <w:p w:rsidR="00847A51" w:rsidRPr="00F216AA" w:rsidRDefault="00847A51" w:rsidP="00847A51">
      <w:pPr>
        <w:pStyle w:val="2"/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t>填写基本信息</w:t>
      </w:r>
    </w:p>
    <w:p w:rsidR="00847A51" w:rsidRPr="00F216AA" w:rsidRDefault="00847A51" w:rsidP="00847A51">
      <w:pPr>
        <w:pStyle w:val="0"/>
        <w:ind w:firstLine="498"/>
      </w:pPr>
      <w:r w:rsidRPr="00F216AA">
        <w:t>登入</w:t>
      </w:r>
      <w:r w:rsidRPr="00F216AA">
        <w:t>iTunes Connect</w:t>
      </w:r>
      <w:r w:rsidRPr="00F216AA">
        <w:t>之后点击左上方的</w:t>
      </w:r>
      <w:r w:rsidRPr="00F216AA">
        <w:t>+</w:t>
      </w:r>
      <w:r w:rsidRPr="00F216AA">
        <w:t>号然后选择</w:t>
      </w:r>
      <w:r w:rsidRPr="005916D7">
        <w:t xml:space="preserve">“New </w:t>
      </w:r>
      <w:proofErr w:type="spellStart"/>
      <w:r w:rsidRPr="005916D7">
        <w:t>iOS</w:t>
      </w:r>
      <w:proofErr w:type="spellEnd"/>
      <w:r w:rsidRPr="005916D7">
        <w:t xml:space="preserve"> App”</w:t>
      </w:r>
      <w:r w:rsidRPr="00F216AA">
        <w:t>，根据提示你需要完成下面内容：</w:t>
      </w:r>
    </w:p>
    <w:p w:rsidR="00847A51" w:rsidRPr="00F216AA" w:rsidRDefault="00847A51" w:rsidP="00847A51">
      <w:pPr>
        <w:pStyle w:val="0"/>
        <w:ind w:firstLine="498"/>
      </w:pPr>
      <w:r w:rsidRPr="00F216AA">
        <w:t xml:space="preserve">App name - </w:t>
      </w:r>
      <w:r w:rsidRPr="00F216AA">
        <w:t>你的</w:t>
      </w:r>
      <w:r w:rsidRPr="00F216AA">
        <w:t>App</w:t>
      </w:r>
      <w:r w:rsidRPr="00F216AA">
        <w:t>出现在</w:t>
      </w:r>
      <w:r w:rsidRPr="00F216AA">
        <w:t>App Store</w:t>
      </w:r>
      <w:r w:rsidRPr="00F216AA">
        <w:t>中的名称；</w:t>
      </w:r>
    </w:p>
    <w:p w:rsidR="00847A51" w:rsidRPr="00F216AA" w:rsidRDefault="00847A51" w:rsidP="00847A51">
      <w:pPr>
        <w:pStyle w:val="0"/>
        <w:ind w:firstLine="498"/>
      </w:pPr>
      <w:r w:rsidRPr="00F216AA">
        <w:t>Primary language - App</w:t>
      </w:r>
      <w:r w:rsidRPr="00F216AA">
        <w:t>的基本语言，比如中文；</w:t>
      </w:r>
    </w:p>
    <w:p w:rsidR="00847A51" w:rsidRPr="00F216AA" w:rsidRDefault="00847A51" w:rsidP="00847A51">
      <w:pPr>
        <w:pStyle w:val="0"/>
        <w:ind w:firstLine="498"/>
      </w:pPr>
      <w:r w:rsidRPr="00F216AA">
        <w:t xml:space="preserve">Bundle ID - </w:t>
      </w:r>
      <w:r w:rsidRPr="00F216AA">
        <w:t>就是</w:t>
      </w:r>
      <w:r w:rsidRPr="00F216AA">
        <w:t>App</w:t>
      </w:r>
      <w:r w:rsidRPr="00F216AA">
        <w:t>的</w:t>
      </w:r>
      <w:r w:rsidRPr="00F216AA">
        <w:t>Bundle Identifier</w:t>
      </w:r>
      <w:r w:rsidRPr="00F216AA">
        <w:t>；</w:t>
      </w:r>
    </w:p>
    <w:p w:rsidR="00847A51" w:rsidRPr="00F216AA" w:rsidRDefault="00847A51" w:rsidP="00847A51">
      <w:pPr>
        <w:pStyle w:val="0"/>
        <w:ind w:firstLine="498"/>
      </w:pPr>
      <w:r w:rsidRPr="00F216AA">
        <w:t>Version - App</w:t>
      </w:r>
      <w:r w:rsidRPr="00F216AA">
        <w:t>版本号，对于首次发布建议设置为</w:t>
      </w:r>
      <w:r w:rsidRPr="00F216AA">
        <w:t>1.0</w:t>
      </w:r>
      <w:r w:rsidRPr="00F216AA">
        <w:t>。</w:t>
      </w:r>
    </w:p>
    <w:p w:rsidR="00847A51" w:rsidRPr="00F216AA" w:rsidRDefault="00847A51" w:rsidP="00847A51">
      <w:pPr>
        <w:pStyle w:val="0"/>
        <w:ind w:firstLine="498"/>
      </w:pPr>
      <w:r w:rsidRPr="00F216AA">
        <w:t xml:space="preserve">SKU - </w:t>
      </w:r>
      <w:r>
        <w:t>最小存货单位。随便填点什么</w:t>
      </w:r>
      <w:r w:rsidRPr="00F216AA">
        <w:t>，命名规则可用的有英文字母、数字、连字符、句点和下划线，但是不能用空格。</w:t>
      </w:r>
    </w:p>
    <w:p w:rsidR="00847A51" w:rsidRPr="00F216AA" w:rsidRDefault="00847A51" w:rsidP="00847A51">
      <w:pPr>
        <w:pStyle w:val="0"/>
        <w:ind w:firstLine="498"/>
      </w:pPr>
      <w:r w:rsidRPr="00F216AA">
        <w:t>点击</w:t>
      </w:r>
      <w:r w:rsidRPr="00F216AA">
        <w:t>"Create"</w:t>
      </w:r>
      <w:r w:rsidRPr="00F216AA">
        <w:t>创建按钮然后你会跳入下一个界面，完成有关</w:t>
      </w:r>
      <w:r w:rsidRPr="00F216AA">
        <w:t>App</w:t>
      </w:r>
      <w:r w:rsidRPr="00F216AA">
        <w:t>的细节填写。</w:t>
      </w:r>
    </w:p>
    <w:p w:rsidR="00847A51" w:rsidRPr="00F216AA" w:rsidRDefault="00847A51" w:rsidP="00847A51">
      <w:pPr>
        <w:pStyle w:val="2"/>
        <w:rPr>
          <w:rFonts w:ascii="Times New Roman" w:hAnsi="Times New Roman" w:cs="Times New Roman"/>
        </w:rPr>
      </w:pPr>
      <w:r w:rsidRPr="00F216AA">
        <w:rPr>
          <w:rStyle w:val="a7"/>
          <w:rFonts w:ascii="Times New Roman" w:hAnsi="Times New Roman" w:cs="Times New Roman"/>
        </w:rPr>
        <w:t>更新</w:t>
      </w:r>
      <w:r w:rsidRPr="00F216AA">
        <w:rPr>
          <w:rStyle w:val="a7"/>
          <w:rFonts w:ascii="Times New Roman" w:hAnsi="Times New Roman" w:cs="Times New Roman"/>
        </w:rPr>
        <w:t>Build</w:t>
      </w:r>
      <w:r w:rsidRPr="00F216AA">
        <w:rPr>
          <w:rStyle w:val="a7"/>
          <w:rFonts w:ascii="Times New Roman" w:hAnsi="Times New Roman" w:cs="Times New Roman"/>
        </w:rPr>
        <w:t>版本号</w:t>
      </w:r>
    </w:p>
    <w:p w:rsidR="00847A51" w:rsidRPr="00F216AA" w:rsidRDefault="00847A51" w:rsidP="00847A51">
      <w:pPr>
        <w:pStyle w:val="0"/>
        <w:ind w:firstLine="498"/>
      </w:pPr>
      <w:r w:rsidRPr="00F216AA">
        <w:t>现在回到</w:t>
      </w:r>
      <w:proofErr w:type="spellStart"/>
      <w:r w:rsidRPr="00F216AA">
        <w:t>Xcode</w:t>
      </w:r>
      <w:proofErr w:type="spellEnd"/>
      <w:r w:rsidRPr="00F216AA">
        <w:t>，打开项目导航，选择项目和目标，在项目编辑页面中点进</w:t>
      </w:r>
      <w:r w:rsidRPr="00F216AA">
        <w:t>General</w:t>
      </w:r>
      <w:r w:rsidRPr="00F216AA">
        <w:t>通用标签，确保里面的版本号和刚刚在</w:t>
      </w:r>
      <w:r w:rsidRPr="00F216AA">
        <w:t>iTunes Connect</w:t>
      </w:r>
      <w:r w:rsidRPr="00F216AA">
        <w:t>上填写的一致。其中，</w:t>
      </w:r>
      <w:r w:rsidRPr="00F216AA">
        <w:t>Build</w:t>
      </w:r>
      <w:r w:rsidRPr="00F216AA">
        <w:t>一栏填写的数字应当在每次构建后增大。</w:t>
      </w:r>
    </w:p>
    <w:p w:rsidR="00847A51" w:rsidRPr="00F216AA" w:rsidRDefault="00847A51" w:rsidP="00847A51">
      <w:pPr>
        <w:pStyle w:val="2"/>
        <w:rPr>
          <w:rFonts w:ascii="Times New Roman" w:hAnsi="Times New Roman" w:cs="Times New Roman"/>
        </w:rPr>
      </w:pPr>
      <w:r w:rsidRPr="00F216AA">
        <w:rPr>
          <w:rStyle w:val="a7"/>
          <w:rFonts w:ascii="Times New Roman" w:hAnsi="Times New Roman" w:cs="Times New Roman"/>
        </w:rPr>
        <w:t>归档并上传</w:t>
      </w:r>
      <w:r w:rsidRPr="00F216AA">
        <w:rPr>
          <w:rStyle w:val="a7"/>
          <w:rFonts w:ascii="Times New Roman" w:hAnsi="Times New Roman" w:cs="Times New Roman"/>
        </w:rPr>
        <w:t>App</w:t>
      </w:r>
    </w:p>
    <w:p w:rsidR="00847A51" w:rsidRPr="00F216AA" w:rsidRDefault="00847A51" w:rsidP="00847A51">
      <w:pPr>
        <w:pStyle w:val="0"/>
        <w:ind w:firstLine="498"/>
      </w:pPr>
      <w:r w:rsidRPr="00F216AA">
        <w:t>查看归档方案</w:t>
      </w:r>
      <w:proofErr w:type="gramStart"/>
      <w:r w:rsidRPr="00F216AA">
        <w:t>设置里</w:t>
      </w:r>
      <w:proofErr w:type="gramEnd"/>
      <w:r w:rsidRPr="00F216AA">
        <w:t>的配置是</w:t>
      </w:r>
      <w:r w:rsidRPr="00F216AA">
        <w:t>Release</w:t>
      </w:r>
      <w:r w:rsidRPr="00F216AA">
        <w:t>而不是</w:t>
      </w:r>
      <w:r w:rsidRPr="00F216AA">
        <w:t>Debug</w:t>
      </w:r>
      <w:r w:rsidRPr="00F216AA">
        <w:t>版本。</w:t>
      </w:r>
    </w:p>
    <w:p w:rsidR="00847A51" w:rsidRPr="00F216AA" w:rsidRDefault="00847A51" w:rsidP="00847A51">
      <w:pPr>
        <w:pStyle w:val="0"/>
        <w:ind w:firstLine="498"/>
      </w:pPr>
      <w:r w:rsidRPr="00F216AA">
        <w:t>从</w:t>
      </w:r>
      <w:proofErr w:type="spellStart"/>
      <w:r w:rsidRPr="00F216AA">
        <w:t>Xcode</w:t>
      </w:r>
      <w:proofErr w:type="spellEnd"/>
      <w:r w:rsidRPr="00F216AA">
        <w:t>的菜单栏里按照</w:t>
      </w:r>
      <w:r w:rsidRPr="00F216AA">
        <w:t>Product &gt; Scheme &gt; Edit Scheme</w:t>
      </w:r>
      <w:r w:rsidRPr="00F216AA">
        <w:t>的顺序点开，选中归档方案查看你的构建配置，其中的选项应该要为</w:t>
      </w:r>
      <w:r w:rsidRPr="00F216AA">
        <w:t>Release</w:t>
      </w:r>
      <w:r w:rsidRPr="00F216AA">
        <w:t>版本。</w:t>
      </w:r>
    </w:p>
    <w:p w:rsidR="00847A51" w:rsidRPr="00F216AA" w:rsidRDefault="00847A51" w:rsidP="00847A51">
      <w:pPr>
        <w:pStyle w:val="0"/>
        <w:ind w:firstLine="498"/>
      </w:pPr>
      <w:r w:rsidRPr="00F216AA">
        <w:lastRenderedPageBreak/>
        <w:t>归档完成后会出现在</w:t>
      </w:r>
      <w:r w:rsidRPr="00F216AA">
        <w:t>Window &gt; Organizer</w:t>
      </w:r>
      <w:r w:rsidRPr="00F216AA">
        <w:t>中，然后我们准备上传。上</w:t>
      </w:r>
      <w:proofErr w:type="gramStart"/>
      <w:r w:rsidRPr="00F216AA">
        <w:t>传成功</w:t>
      </w:r>
      <w:proofErr w:type="gramEnd"/>
      <w:r w:rsidRPr="00F216AA">
        <w:t>的效果如下图。一般上</w:t>
      </w:r>
      <w:proofErr w:type="gramStart"/>
      <w:r w:rsidRPr="00F216AA">
        <w:t>传成功</w:t>
      </w:r>
      <w:proofErr w:type="gramEnd"/>
      <w:r w:rsidRPr="00F216AA">
        <w:t>后需要等待一段时间后才可以标记为构建版本用于测试。</w:t>
      </w: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5"/>
      </w:pPr>
      <w:r w:rsidRPr="00F216AA">
        <w:rPr>
          <w:noProof/>
        </w:rPr>
        <w:drawing>
          <wp:inline distT="0" distB="0" distL="0" distR="0" wp14:anchorId="259E1302" wp14:editId="3C4BFFA1">
            <wp:extent cx="3114675" cy="1926648"/>
            <wp:effectExtent l="0" t="0" r="0" b="0"/>
            <wp:docPr id="31" name="图片 31" descr="http://upload-images.jianshu.io/upload_images/1479685-662e7dcca744d8c5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upload-images.jianshu.io/upload_images/1479685-662e7dcca744d8c5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78" cy="193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51" w:rsidRPr="00F216AA" w:rsidRDefault="00847A51" w:rsidP="00847A51">
      <w:pPr>
        <w:pStyle w:val="a8"/>
        <w:rPr>
          <w:rFonts w:cs="Times New Roman"/>
        </w:rPr>
      </w:pPr>
      <w:r w:rsidRPr="00F216AA">
        <w:rPr>
          <w:rFonts w:cs="Times New Roman"/>
        </w:rPr>
        <w:t>图</w:t>
      </w:r>
      <w:r w:rsidRPr="00F216AA">
        <w:rPr>
          <w:rFonts w:cs="Times New Roman"/>
        </w:rPr>
        <w:fldChar w:fldCharType="begin"/>
      </w:r>
      <w:r w:rsidRPr="00F216AA">
        <w:rPr>
          <w:rFonts w:cs="Times New Roman"/>
        </w:rPr>
        <w:instrText xml:space="preserve"> SEQ </w:instrText>
      </w:r>
      <w:r w:rsidRPr="00F216AA">
        <w:rPr>
          <w:rFonts w:cs="Times New Roman"/>
        </w:rPr>
        <w:instrText>图</w:instrText>
      </w:r>
      <w:r w:rsidRPr="00F216AA">
        <w:rPr>
          <w:rFonts w:cs="Times New Roman"/>
        </w:rPr>
        <w:instrText xml:space="preserve"> \* ARABIC </w:instrText>
      </w:r>
      <w:r w:rsidRPr="00F216AA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F216AA">
        <w:rPr>
          <w:rFonts w:cs="Times New Roman"/>
        </w:rPr>
        <w:fldChar w:fldCharType="end"/>
      </w:r>
      <w:r w:rsidRPr="00F216AA">
        <w:rPr>
          <w:rFonts w:cs="Times New Roman"/>
        </w:rPr>
        <w:t xml:space="preserve"> </w:t>
      </w:r>
      <w:r w:rsidRPr="00F216AA">
        <w:rPr>
          <w:rFonts w:cs="Times New Roman"/>
        </w:rPr>
        <w:t>构建版本上传成功</w:t>
      </w:r>
    </w:p>
    <w:p w:rsidR="00847A51" w:rsidRPr="00F216AA" w:rsidRDefault="00847A51" w:rsidP="00847A51">
      <w:pPr>
        <w:pStyle w:val="1"/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t>使用</w:t>
      </w:r>
      <w:r w:rsidRPr="00F216AA">
        <w:rPr>
          <w:rFonts w:ascii="Times New Roman" w:hAnsi="Times New Roman" w:cs="Times New Roman"/>
        </w:rPr>
        <w:t>TestFlight</w:t>
      </w:r>
      <w:r w:rsidRPr="00F216AA">
        <w:rPr>
          <w:rFonts w:ascii="Times New Roman" w:hAnsi="Times New Roman" w:cs="Times New Roman"/>
        </w:rPr>
        <w:t>进行测试</w:t>
      </w:r>
    </w:p>
    <w:p w:rsidR="00847A51" w:rsidRPr="00F216AA" w:rsidRDefault="00847A51" w:rsidP="00847A51">
      <w:pPr>
        <w:pStyle w:val="0"/>
        <w:ind w:firstLine="498"/>
      </w:pPr>
      <w:r w:rsidRPr="00F216AA">
        <w:t>以下内容主要针对的是内部测试。</w:t>
      </w:r>
    </w:p>
    <w:p w:rsidR="00847A51" w:rsidRPr="00F216AA" w:rsidRDefault="00847A51" w:rsidP="00847A51">
      <w:pPr>
        <w:pStyle w:val="2"/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t>添加测试人员</w:t>
      </w:r>
    </w:p>
    <w:p w:rsidR="00847A51" w:rsidRPr="00F216AA" w:rsidRDefault="00847A51" w:rsidP="00847A51">
      <w:pPr>
        <w:pStyle w:val="0"/>
        <w:ind w:firstLine="498"/>
      </w:pPr>
      <w:r w:rsidRPr="00F216AA">
        <w:t>要使用</w:t>
      </w:r>
      <w:proofErr w:type="spellStart"/>
      <w:r w:rsidRPr="00F216AA">
        <w:t>TestFlight</w:t>
      </w:r>
      <w:proofErr w:type="spellEnd"/>
      <w:r w:rsidRPr="00F216AA">
        <w:t>进行测试，首先需要添加测试人员，这需要在</w:t>
      </w:r>
      <w:r>
        <w:rPr>
          <w:rFonts w:hint="eastAsia"/>
        </w:rPr>
        <w:t>“</w:t>
      </w:r>
      <w:r w:rsidRPr="00F216AA">
        <w:t>用户与职能</w:t>
      </w:r>
      <w:r>
        <w:rPr>
          <w:rFonts w:hint="eastAsia"/>
        </w:rPr>
        <w:t>”</w:t>
      </w:r>
      <w:r w:rsidRPr="00F216AA">
        <w:t>中进行添加。其位置如图红</w:t>
      </w:r>
      <w:proofErr w:type="gramStart"/>
      <w:r w:rsidRPr="00F216AA">
        <w:t>框部分</w:t>
      </w:r>
      <w:proofErr w:type="gramEnd"/>
      <w:r w:rsidRPr="00F216AA">
        <w:t>所示。</w:t>
      </w: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5"/>
      </w:pPr>
      <w:r w:rsidRPr="00F216AA">
        <w:rPr>
          <w:noProof/>
        </w:rPr>
        <w:drawing>
          <wp:inline distT="0" distB="0" distL="0" distR="0" wp14:anchorId="4A9A9D67" wp14:editId="2895510F">
            <wp:extent cx="4038600" cy="2793179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947" cy="28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51" w:rsidRPr="00F216AA" w:rsidRDefault="00847A51" w:rsidP="00847A51">
      <w:pPr>
        <w:pStyle w:val="a8"/>
        <w:rPr>
          <w:rFonts w:cs="Times New Roman"/>
        </w:rPr>
      </w:pPr>
      <w:r w:rsidRPr="00F216AA">
        <w:rPr>
          <w:rFonts w:cs="Times New Roman"/>
        </w:rPr>
        <w:t>图</w:t>
      </w:r>
      <w:r w:rsidRPr="00F216AA">
        <w:rPr>
          <w:rFonts w:cs="Times New Roman"/>
        </w:rPr>
        <w:fldChar w:fldCharType="begin"/>
      </w:r>
      <w:r w:rsidRPr="00F216AA">
        <w:rPr>
          <w:rFonts w:cs="Times New Roman"/>
        </w:rPr>
        <w:instrText xml:space="preserve"> SEQ </w:instrText>
      </w:r>
      <w:r w:rsidRPr="00F216AA">
        <w:rPr>
          <w:rFonts w:cs="Times New Roman"/>
        </w:rPr>
        <w:instrText>图</w:instrText>
      </w:r>
      <w:r w:rsidRPr="00F216AA">
        <w:rPr>
          <w:rFonts w:cs="Times New Roman"/>
        </w:rPr>
        <w:instrText xml:space="preserve"> \* ARABIC </w:instrText>
      </w:r>
      <w:r w:rsidRPr="00F216AA">
        <w:rPr>
          <w:rFonts w:cs="Times New Roman"/>
        </w:rPr>
        <w:fldChar w:fldCharType="separate"/>
      </w:r>
      <w:r>
        <w:rPr>
          <w:rFonts w:cs="Times New Roman"/>
          <w:noProof/>
        </w:rPr>
        <w:t>4</w:t>
      </w:r>
      <w:r w:rsidRPr="00F216AA">
        <w:rPr>
          <w:rFonts w:cs="Times New Roman"/>
        </w:rPr>
        <w:fldChar w:fldCharType="end"/>
      </w:r>
      <w:r w:rsidRPr="00F216AA">
        <w:rPr>
          <w:rFonts w:cs="Times New Roman"/>
        </w:rPr>
        <w:t xml:space="preserve"> “</w:t>
      </w:r>
      <w:r w:rsidRPr="00F216AA">
        <w:rPr>
          <w:rFonts w:cs="Times New Roman"/>
        </w:rPr>
        <w:t>用户与职能</w:t>
      </w:r>
      <w:r w:rsidRPr="00F216AA">
        <w:rPr>
          <w:rFonts w:cs="Times New Roman"/>
        </w:rPr>
        <w:t>”</w:t>
      </w:r>
      <w:r w:rsidRPr="00F216AA">
        <w:rPr>
          <w:rFonts w:cs="Times New Roman"/>
        </w:rPr>
        <w:t>在主页上的位置</w:t>
      </w: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0"/>
        <w:ind w:firstLine="498"/>
      </w:pPr>
      <w:r w:rsidRPr="00F216AA">
        <w:t>点击</w:t>
      </w:r>
      <w:r>
        <w:rPr>
          <w:rFonts w:hint="eastAsia"/>
        </w:rPr>
        <w:t>“</w:t>
      </w:r>
      <w:r w:rsidRPr="00F216AA">
        <w:t>用户</w:t>
      </w:r>
      <w:r>
        <w:rPr>
          <w:rFonts w:hint="eastAsia"/>
        </w:rPr>
        <w:t>”</w:t>
      </w:r>
      <w:r w:rsidRPr="00F216AA">
        <w:t>旁边的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Pr="00F216AA">
        <w:t>即可添加测试人员，如</w:t>
      </w:r>
      <w:r w:rsidRPr="00F216AA">
        <w:fldChar w:fldCharType="begin"/>
      </w:r>
      <w:r w:rsidRPr="00F216AA">
        <w:instrText xml:space="preserve"> REF _Ref500333957 \h </w:instrText>
      </w:r>
      <w:r>
        <w:instrText xml:space="preserve"> \* MERGEFORMAT </w:instrText>
      </w:r>
      <w:r w:rsidRPr="00F216AA">
        <w:fldChar w:fldCharType="separate"/>
      </w:r>
      <w:r w:rsidRPr="00F216AA">
        <w:t>图</w:t>
      </w:r>
      <w:r>
        <w:t>5</w:t>
      </w:r>
      <w:r w:rsidRPr="00F216AA">
        <w:fldChar w:fldCharType="end"/>
      </w:r>
      <w:r w:rsidRPr="00F216AA">
        <w:t>所示，填写用户的姓名和</w:t>
      </w:r>
      <w:proofErr w:type="spellStart"/>
      <w:r w:rsidRPr="00F216AA">
        <w:t>AppleID</w:t>
      </w:r>
      <w:proofErr w:type="spellEnd"/>
      <w:r w:rsidRPr="00F216AA">
        <w:t>邮箱即可，之后可以设置测试人员的职能和权限。添加成功后，会向测试人员发送一封邮件，需要测试人员进入邮箱确认，并按邮件内容登录为</w:t>
      </w:r>
      <w:proofErr w:type="spellStart"/>
      <w:r w:rsidRPr="00F216AA">
        <w:t>ITunesConnect</w:t>
      </w:r>
      <w:proofErr w:type="spellEnd"/>
      <w:r w:rsidRPr="00F216AA">
        <w:t>用户（详见本文档测试人员部分），即被认为邀请成功。邀请成功的人才可以被添加为内部测试人员名单。最终结果如下图所示，</w:t>
      </w:r>
      <w:r w:rsidRPr="00F216AA">
        <w:t>app</w:t>
      </w:r>
      <w:r w:rsidRPr="00F216AA">
        <w:t>一列可以限定测试人员可以测试的</w:t>
      </w:r>
      <w:r w:rsidRPr="00F216AA">
        <w:lastRenderedPageBreak/>
        <w:t>app</w:t>
      </w:r>
      <w:r w:rsidRPr="00F216AA">
        <w:t>。之后可以通过</w:t>
      </w:r>
      <w:r w:rsidRPr="00F216AA">
        <w:t>“</w:t>
      </w:r>
      <w:r w:rsidRPr="00F216AA">
        <w:t>编辑</w:t>
      </w:r>
      <w:r w:rsidRPr="00F216AA">
        <w:t>”</w:t>
      </w:r>
      <w:r w:rsidRPr="00F216AA">
        <w:t>按钮编辑每个人的权限和删除用户。</w:t>
      </w:r>
    </w:p>
    <w:p w:rsidR="00847A51" w:rsidRPr="00F216AA" w:rsidRDefault="00847A51" w:rsidP="00847A51">
      <w:pPr>
        <w:pStyle w:val="5"/>
        <w:keepNext/>
      </w:pPr>
      <w:r w:rsidRPr="00F216AA">
        <w:rPr>
          <w:noProof/>
        </w:rPr>
        <w:drawing>
          <wp:inline distT="0" distB="0" distL="0" distR="0" wp14:anchorId="035381B9" wp14:editId="35A43E72">
            <wp:extent cx="5660998" cy="1314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331" cy="13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51" w:rsidRPr="00F216AA" w:rsidRDefault="00847A51" w:rsidP="00847A51">
      <w:pPr>
        <w:pStyle w:val="a8"/>
        <w:rPr>
          <w:rFonts w:cs="Times New Roman"/>
        </w:rPr>
      </w:pPr>
      <w:bookmarkStart w:id="0" w:name="_Ref500333957"/>
      <w:r w:rsidRPr="00F216AA">
        <w:rPr>
          <w:rFonts w:cs="Times New Roman"/>
        </w:rPr>
        <w:t>图</w:t>
      </w:r>
      <w:r w:rsidRPr="00F216AA">
        <w:rPr>
          <w:rFonts w:cs="Times New Roman"/>
        </w:rPr>
        <w:fldChar w:fldCharType="begin"/>
      </w:r>
      <w:r w:rsidRPr="00F216AA">
        <w:rPr>
          <w:rFonts w:cs="Times New Roman"/>
        </w:rPr>
        <w:instrText xml:space="preserve"> SEQ </w:instrText>
      </w:r>
      <w:r w:rsidRPr="00F216AA">
        <w:rPr>
          <w:rFonts w:cs="Times New Roman"/>
        </w:rPr>
        <w:instrText>图</w:instrText>
      </w:r>
      <w:r w:rsidRPr="00F216AA">
        <w:rPr>
          <w:rFonts w:cs="Times New Roman"/>
        </w:rPr>
        <w:instrText xml:space="preserve"> \* ARABIC </w:instrText>
      </w:r>
      <w:r w:rsidRPr="00F216AA">
        <w:rPr>
          <w:rFonts w:cs="Times New Roman"/>
        </w:rPr>
        <w:fldChar w:fldCharType="separate"/>
      </w:r>
      <w:r>
        <w:rPr>
          <w:rFonts w:cs="Times New Roman"/>
          <w:noProof/>
        </w:rPr>
        <w:t>5</w:t>
      </w:r>
      <w:r w:rsidRPr="00F216AA">
        <w:rPr>
          <w:rFonts w:cs="Times New Roman"/>
        </w:rPr>
        <w:fldChar w:fldCharType="end"/>
      </w:r>
      <w:bookmarkEnd w:id="0"/>
      <w:r w:rsidRPr="00F216AA">
        <w:rPr>
          <w:rFonts w:cs="Times New Roman"/>
        </w:rPr>
        <w:t xml:space="preserve"> “</w:t>
      </w:r>
      <w:r w:rsidRPr="00F216AA">
        <w:rPr>
          <w:rFonts w:cs="Times New Roman"/>
        </w:rPr>
        <w:t>用户与职能</w:t>
      </w:r>
      <w:r w:rsidRPr="00F216AA">
        <w:rPr>
          <w:rFonts w:cs="Times New Roman"/>
        </w:rPr>
        <w:t>”</w:t>
      </w:r>
      <w:r w:rsidRPr="00F216AA">
        <w:rPr>
          <w:rFonts w:cs="Times New Roman"/>
        </w:rPr>
        <w:t>页面</w:t>
      </w:r>
    </w:p>
    <w:p w:rsidR="00847A51" w:rsidRPr="00F216AA" w:rsidRDefault="00847A51" w:rsidP="00847A51">
      <w:pPr>
        <w:pStyle w:val="2"/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t>打开</w:t>
      </w:r>
      <w:proofErr w:type="spellStart"/>
      <w:r w:rsidRPr="00F216AA">
        <w:rPr>
          <w:rFonts w:ascii="Times New Roman" w:hAnsi="Times New Roman" w:cs="Times New Roman"/>
        </w:rPr>
        <w:t>TestFlight</w:t>
      </w:r>
      <w:proofErr w:type="spellEnd"/>
      <w:r w:rsidRPr="00F216AA">
        <w:rPr>
          <w:rFonts w:ascii="Times New Roman" w:hAnsi="Times New Roman" w:cs="Times New Roman"/>
        </w:rPr>
        <w:t>进行使用</w:t>
      </w:r>
    </w:p>
    <w:p w:rsidR="00847A51" w:rsidRPr="00F216AA" w:rsidRDefault="00847A51" w:rsidP="00847A51">
      <w:pPr>
        <w:pStyle w:val="0"/>
        <w:ind w:firstLine="498"/>
      </w:pPr>
      <w:r w:rsidRPr="00F216AA">
        <w:t>登陆进入</w:t>
      </w:r>
      <w:proofErr w:type="spellStart"/>
      <w:r w:rsidRPr="00F216AA">
        <w:t>ItunesConnect</w:t>
      </w:r>
      <w:proofErr w:type="spellEnd"/>
      <w:r w:rsidRPr="00F216AA">
        <w:t>后，进入</w:t>
      </w:r>
      <w:r>
        <w:rPr>
          <w:rFonts w:hint="eastAsia"/>
        </w:rPr>
        <w:t>“</w:t>
      </w:r>
      <w:r w:rsidRPr="00F216AA">
        <w:t>我的</w:t>
      </w:r>
      <w:r w:rsidRPr="00F216AA">
        <w:t>App</w:t>
      </w:r>
      <w:r>
        <w:rPr>
          <w:rFonts w:hint="eastAsia"/>
        </w:rPr>
        <w:t>”</w:t>
      </w:r>
      <w:r w:rsidRPr="00F216AA">
        <w:t>页面，选择需要测试的</w:t>
      </w:r>
      <w:r w:rsidRPr="00F216AA">
        <w:t>app</w:t>
      </w:r>
      <w:r w:rsidRPr="00F216AA">
        <w:t>进入相应页面后，点击图片所示位置进入</w:t>
      </w:r>
      <w:proofErr w:type="spellStart"/>
      <w:r w:rsidRPr="00F216AA">
        <w:t>TestFlight</w:t>
      </w:r>
      <w:proofErr w:type="spellEnd"/>
      <w:r w:rsidRPr="00F216AA">
        <w:t>标签页。</w:t>
      </w:r>
    </w:p>
    <w:p w:rsidR="00847A51" w:rsidRPr="00F216AA" w:rsidRDefault="00847A51" w:rsidP="00847A51">
      <w:pPr>
        <w:pStyle w:val="5"/>
      </w:pPr>
      <w:r w:rsidRPr="00F216AA">
        <w:rPr>
          <w:noProof/>
        </w:rPr>
        <w:drawing>
          <wp:inline distT="0" distB="0" distL="0" distR="0" wp14:anchorId="78FC63A5" wp14:editId="0587A5AF">
            <wp:extent cx="2943225" cy="759290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8483" cy="7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51" w:rsidRPr="00F216AA" w:rsidRDefault="00847A51" w:rsidP="00847A51">
      <w:pPr>
        <w:pStyle w:val="5"/>
      </w:pPr>
      <w:r w:rsidRPr="00F216AA">
        <w:t>图</w:t>
      </w:r>
      <w:r w:rsidRPr="00F216AA">
        <w:fldChar w:fldCharType="begin"/>
      </w:r>
      <w:r w:rsidRPr="00F216AA">
        <w:instrText xml:space="preserve"> SEQ </w:instrText>
      </w:r>
      <w:r w:rsidRPr="00F216AA">
        <w:instrText>图</w:instrText>
      </w:r>
      <w:r w:rsidRPr="00F216AA">
        <w:instrText xml:space="preserve"> \* ARABIC </w:instrText>
      </w:r>
      <w:r w:rsidRPr="00F216AA">
        <w:fldChar w:fldCharType="separate"/>
      </w:r>
      <w:r>
        <w:rPr>
          <w:noProof/>
        </w:rPr>
        <w:t>6</w:t>
      </w:r>
      <w:r w:rsidRPr="00F216AA">
        <w:fldChar w:fldCharType="end"/>
      </w:r>
      <w:r w:rsidRPr="00F216AA">
        <w:t xml:space="preserve"> </w:t>
      </w:r>
      <w:proofErr w:type="spellStart"/>
      <w:r w:rsidRPr="00F216AA">
        <w:t>TestFlight</w:t>
      </w:r>
      <w:proofErr w:type="spellEnd"/>
      <w:r w:rsidRPr="00F216AA">
        <w:t>所在位置</w:t>
      </w:r>
    </w:p>
    <w:p w:rsidR="00847A51" w:rsidRPr="00F216AA" w:rsidRDefault="00847A51" w:rsidP="00847A51">
      <w:pPr>
        <w:pStyle w:val="5"/>
        <w:rPr>
          <w:rStyle w:val="HTML"/>
        </w:rPr>
      </w:pPr>
    </w:p>
    <w:p w:rsidR="00847A51" w:rsidRPr="00F216AA" w:rsidRDefault="00847A51" w:rsidP="00847A51">
      <w:pPr>
        <w:pStyle w:val="0"/>
        <w:ind w:firstLine="498"/>
        <w:rPr>
          <w:rStyle w:val="HTML"/>
        </w:rPr>
      </w:pPr>
      <w:r w:rsidRPr="00F216AA">
        <w:rPr>
          <w:rStyle w:val="HTML"/>
        </w:rPr>
        <w:t>之后在</w:t>
      </w:r>
      <w:r w:rsidRPr="00F216AA">
        <w:rPr>
          <w:rStyle w:val="HTML"/>
        </w:rPr>
        <w:fldChar w:fldCharType="begin"/>
      </w:r>
      <w:r w:rsidRPr="00F216AA">
        <w:rPr>
          <w:rStyle w:val="HTML"/>
        </w:rPr>
        <w:instrText xml:space="preserve"> REF _Ref500334722 \h </w:instrText>
      </w:r>
      <w:r>
        <w:rPr>
          <w:rStyle w:val="HTML"/>
        </w:rPr>
        <w:instrText xml:space="preserve"> \* MERGEFORMAT </w:instrText>
      </w:r>
      <w:r w:rsidRPr="00F216AA">
        <w:rPr>
          <w:rStyle w:val="HTML"/>
        </w:rPr>
      </w:r>
      <w:r w:rsidRPr="00F216AA">
        <w:rPr>
          <w:rStyle w:val="HTML"/>
        </w:rPr>
        <w:fldChar w:fldCharType="separate"/>
      </w:r>
      <w:r w:rsidRPr="00F216AA">
        <w:t>图</w:t>
      </w:r>
      <w:r>
        <w:t>7</w:t>
      </w:r>
      <w:r w:rsidRPr="00F216AA">
        <w:rPr>
          <w:rStyle w:val="HTML"/>
        </w:rPr>
        <w:fldChar w:fldCharType="end"/>
      </w:r>
      <w:r w:rsidRPr="00F216AA">
        <w:rPr>
          <w:rStyle w:val="HTML"/>
        </w:rPr>
        <w:t>所示位置选择要测试的构建版本。</w:t>
      </w:r>
    </w:p>
    <w:p w:rsidR="00847A51" w:rsidRPr="00F216AA" w:rsidRDefault="00847A51" w:rsidP="00847A51">
      <w:pPr>
        <w:pStyle w:val="5"/>
        <w:keepNext/>
      </w:pPr>
      <w:r w:rsidRPr="00F216AA">
        <w:rPr>
          <w:noProof/>
        </w:rPr>
        <w:drawing>
          <wp:inline distT="0" distB="0" distL="0" distR="0" wp14:anchorId="3FEBDE0D" wp14:editId="56B26A65">
            <wp:extent cx="5238750" cy="1973050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780" cy="19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51" w:rsidRPr="00F216AA" w:rsidRDefault="00847A51" w:rsidP="00847A51">
      <w:pPr>
        <w:pStyle w:val="a8"/>
        <w:rPr>
          <w:rFonts w:cs="Times New Roman"/>
        </w:rPr>
      </w:pPr>
      <w:bookmarkStart w:id="1" w:name="_Ref500334722"/>
      <w:r w:rsidRPr="00F216AA">
        <w:rPr>
          <w:rFonts w:cs="Times New Roman"/>
        </w:rPr>
        <w:t>图</w:t>
      </w:r>
      <w:r w:rsidRPr="00F216AA">
        <w:rPr>
          <w:rFonts w:cs="Times New Roman"/>
        </w:rPr>
        <w:fldChar w:fldCharType="begin"/>
      </w:r>
      <w:r w:rsidRPr="00F216AA">
        <w:rPr>
          <w:rFonts w:cs="Times New Roman"/>
        </w:rPr>
        <w:instrText xml:space="preserve"> SEQ </w:instrText>
      </w:r>
      <w:r w:rsidRPr="00F216AA">
        <w:rPr>
          <w:rFonts w:cs="Times New Roman"/>
        </w:rPr>
        <w:instrText>图</w:instrText>
      </w:r>
      <w:r w:rsidRPr="00F216AA">
        <w:rPr>
          <w:rFonts w:cs="Times New Roman"/>
        </w:rPr>
        <w:instrText xml:space="preserve"> \* ARABIC </w:instrText>
      </w:r>
      <w:r w:rsidRPr="00F216AA">
        <w:rPr>
          <w:rFonts w:cs="Times New Roman"/>
        </w:rPr>
        <w:fldChar w:fldCharType="separate"/>
      </w:r>
      <w:r>
        <w:rPr>
          <w:rFonts w:cs="Times New Roman"/>
          <w:noProof/>
        </w:rPr>
        <w:t>7</w:t>
      </w:r>
      <w:r w:rsidRPr="00F216AA">
        <w:rPr>
          <w:rFonts w:cs="Times New Roman"/>
        </w:rPr>
        <w:fldChar w:fldCharType="end"/>
      </w:r>
      <w:bookmarkEnd w:id="1"/>
      <w:r w:rsidRPr="00F216AA">
        <w:rPr>
          <w:rFonts w:cs="Times New Roman"/>
        </w:rPr>
        <w:t xml:space="preserve"> </w:t>
      </w:r>
      <w:r w:rsidRPr="00F216AA">
        <w:rPr>
          <w:rFonts w:cs="Times New Roman"/>
        </w:rPr>
        <w:t>选择要测试的构建版本</w:t>
      </w: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0"/>
        <w:ind w:firstLine="498"/>
      </w:pPr>
      <w:r w:rsidRPr="00F216AA">
        <w:rPr>
          <w:rStyle w:val="HTML"/>
        </w:rPr>
        <w:t>对于存在多个版本的情况，可将不需测试的版本设置为过期版本，如</w:t>
      </w:r>
      <w:r w:rsidRPr="00F216AA">
        <w:rPr>
          <w:rStyle w:val="HTML"/>
        </w:rPr>
        <w:fldChar w:fldCharType="begin"/>
      </w:r>
      <w:r w:rsidRPr="00F216AA">
        <w:rPr>
          <w:rStyle w:val="HTML"/>
        </w:rPr>
        <w:instrText xml:space="preserve"> REF _Ref500335011 \h </w:instrText>
      </w:r>
      <w:r>
        <w:rPr>
          <w:rStyle w:val="HTML"/>
        </w:rPr>
        <w:instrText xml:space="preserve"> \* MERGEFORMAT </w:instrText>
      </w:r>
      <w:r w:rsidRPr="00F216AA">
        <w:rPr>
          <w:rStyle w:val="HTML"/>
        </w:rPr>
      </w:r>
      <w:r w:rsidRPr="00F216AA">
        <w:rPr>
          <w:rStyle w:val="HTML"/>
        </w:rPr>
        <w:fldChar w:fldCharType="separate"/>
      </w:r>
      <w:r w:rsidRPr="00F216AA">
        <w:t>图</w:t>
      </w:r>
      <w:r>
        <w:t>8</w:t>
      </w:r>
      <w:r w:rsidRPr="00F216AA">
        <w:rPr>
          <w:rStyle w:val="HTML"/>
        </w:rPr>
        <w:fldChar w:fldCharType="end"/>
      </w:r>
      <w:r w:rsidRPr="00F216AA">
        <w:rPr>
          <w:rStyle w:val="HTML"/>
        </w:rPr>
        <w:t>所示。</w:t>
      </w:r>
    </w:p>
    <w:p w:rsidR="00847A51" w:rsidRPr="00F216AA" w:rsidRDefault="00847A51" w:rsidP="00847A51">
      <w:pPr>
        <w:pStyle w:val="5"/>
        <w:keepNext/>
      </w:pPr>
      <w:r w:rsidRPr="00F216AA">
        <w:rPr>
          <w:noProof/>
        </w:rPr>
        <w:lastRenderedPageBreak/>
        <w:drawing>
          <wp:inline distT="0" distB="0" distL="0" distR="0" wp14:anchorId="15A87E15" wp14:editId="7BF9B9DA">
            <wp:extent cx="4239429" cy="2266950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872" cy="22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51" w:rsidRPr="00F216AA" w:rsidRDefault="00847A51" w:rsidP="00847A51">
      <w:pPr>
        <w:pStyle w:val="a8"/>
        <w:rPr>
          <w:rFonts w:cs="Times New Roman"/>
        </w:rPr>
      </w:pPr>
      <w:bookmarkStart w:id="2" w:name="_Ref500335011"/>
      <w:r w:rsidRPr="00F216AA">
        <w:rPr>
          <w:rFonts w:cs="Times New Roman"/>
        </w:rPr>
        <w:t>图</w:t>
      </w:r>
      <w:r w:rsidRPr="00F216AA">
        <w:rPr>
          <w:rFonts w:cs="Times New Roman"/>
        </w:rPr>
        <w:fldChar w:fldCharType="begin"/>
      </w:r>
      <w:r w:rsidRPr="00F216AA">
        <w:rPr>
          <w:rFonts w:cs="Times New Roman"/>
        </w:rPr>
        <w:instrText xml:space="preserve"> SEQ </w:instrText>
      </w:r>
      <w:r w:rsidRPr="00F216AA">
        <w:rPr>
          <w:rFonts w:cs="Times New Roman"/>
        </w:rPr>
        <w:instrText>图</w:instrText>
      </w:r>
      <w:r w:rsidRPr="00F216AA">
        <w:rPr>
          <w:rFonts w:cs="Times New Roman"/>
        </w:rPr>
        <w:instrText xml:space="preserve"> \* ARABIC </w:instrText>
      </w:r>
      <w:r w:rsidRPr="00F216AA">
        <w:rPr>
          <w:rFonts w:cs="Times New Roman"/>
        </w:rPr>
        <w:fldChar w:fldCharType="separate"/>
      </w:r>
      <w:r>
        <w:rPr>
          <w:rFonts w:cs="Times New Roman"/>
          <w:noProof/>
        </w:rPr>
        <w:t>8</w:t>
      </w:r>
      <w:r w:rsidRPr="00F216AA">
        <w:rPr>
          <w:rFonts w:cs="Times New Roman"/>
        </w:rPr>
        <w:fldChar w:fldCharType="end"/>
      </w:r>
      <w:bookmarkEnd w:id="2"/>
      <w:r w:rsidRPr="00F216AA">
        <w:rPr>
          <w:rFonts w:cs="Times New Roman"/>
        </w:rPr>
        <w:t xml:space="preserve"> </w:t>
      </w:r>
      <w:r w:rsidRPr="00F216AA">
        <w:rPr>
          <w:rFonts w:cs="Times New Roman"/>
        </w:rPr>
        <w:t>将某个测试版本设置为过期版本</w:t>
      </w: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0"/>
        <w:ind w:firstLine="498"/>
        <w:rPr>
          <w:b/>
          <w:noProof/>
        </w:rPr>
      </w:pPr>
      <w:r w:rsidRPr="00F216AA">
        <w:rPr>
          <w:noProof/>
        </w:rPr>
        <w:t>之后在</w:t>
      </w:r>
      <w:r w:rsidRPr="00F216AA">
        <w:rPr>
          <w:noProof/>
        </w:rPr>
        <w:t>iTunes connect</w:t>
      </w:r>
      <w:r w:rsidRPr="00F216AA">
        <w:rPr>
          <w:noProof/>
        </w:rPr>
        <w:t>用户页面中点击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”</w:t>
      </w:r>
      <w:r w:rsidRPr="00F216AA">
        <w:rPr>
          <w:noProof/>
        </w:rPr>
        <w:t>即可添加测试人员，此时也是会向测试人员发送邮件，待测试人员接受邀请后，即可参与测试。也可在测试信息中添加一些相关描述，提示需要测试的内容等。</w:t>
      </w:r>
    </w:p>
    <w:p w:rsidR="00847A51" w:rsidRPr="00F216AA" w:rsidRDefault="00847A51" w:rsidP="00847A51">
      <w:pPr>
        <w:pStyle w:val="5"/>
        <w:rPr>
          <w:noProof/>
        </w:rPr>
      </w:pPr>
    </w:p>
    <w:p w:rsidR="00847A51" w:rsidRPr="00F216AA" w:rsidRDefault="00847A51" w:rsidP="00847A51">
      <w:pPr>
        <w:pStyle w:val="5"/>
        <w:keepNext/>
      </w:pPr>
      <w:r w:rsidRPr="00F216AA">
        <w:rPr>
          <w:noProof/>
        </w:rPr>
        <w:drawing>
          <wp:inline distT="0" distB="0" distL="0" distR="0" wp14:anchorId="0857C381" wp14:editId="29F3F30C">
            <wp:extent cx="5422648" cy="2647950"/>
            <wp:effectExtent l="0" t="0" r="698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099" cy="26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51" w:rsidRDefault="00847A51" w:rsidP="00847A51">
      <w:pPr>
        <w:pStyle w:val="a8"/>
        <w:rPr>
          <w:rFonts w:cs="Times New Roman"/>
        </w:rPr>
      </w:pPr>
      <w:r w:rsidRPr="00F216AA">
        <w:rPr>
          <w:rFonts w:cs="Times New Roman"/>
        </w:rPr>
        <w:t>图</w:t>
      </w:r>
      <w:r w:rsidRPr="00F216AA">
        <w:rPr>
          <w:rFonts w:cs="Times New Roman"/>
        </w:rPr>
        <w:fldChar w:fldCharType="begin"/>
      </w:r>
      <w:r w:rsidRPr="00F216AA">
        <w:rPr>
          <w:rFonts w:cs="Times New Roman"/>
        </w:rPr>
        <w:instrText xml:space="preserve"> SEQ </w:instrText>
      </w:r>
      <w:r w:rsidRPr="00F216AA">
        <w:rPr>
          <w:rFonts w:cs="Times New Roman"/>
        </w:rPr>
        <w:instrText>图</w:instrText>
      </w:r>
      <w:r w:rsidRPr="00F216AA">
        <w:rPr>
          <w:rFonts w:cs="Times New Roman"/>
        </w:rPr>
        <w:instrText xml:space="preserve"> \* ARABIC </w:instrText>
      </w:r>
      <w:r w:rsidRPr="00F216AA">
        <w:rPr>
          <w:rFonts w:cs="Times New Roman"/>
        </w:rPr>
        <w:fldChar w:fldCharType="separate"/>
      </w:r>
      <w:r>
        <w:rPr>
          <w:rFonts w:cs="Times New Roman"/>
          <w:noProof/>
        </w:rPr>
        <w:t>9</w:t>
      </w:r>
      <w:r w:rsidRPr="00F216AA">
        <w:rPr>
          <w:rFonts w:cs="Times New Roman"/>
        </w:rPr>
        <w:fldChar w:fldCharType="end"/>
      </w:r>
      <w:r w:rsidRPr="00F216AA">
        <w:rPr>
          <w:rFonts w:cs="Times New Roman"/>
        </w:rPr>
        <w:t xml:space="preserve"> </w:t>
      </w:r>
      <w:r w:rsidRPr="00F216AA">
        <w:rPr>
          <w:rFonts w:cs="Times New Roman"/>
        </w:rPr>
        <w:t>添加参加</w:t>
      </w:r>
      <w:r w:rsidRPr="00F216AA">
        <w:rPr>
          <w:rFonts w:cs="Times New Roman"/>
        </w:rPr>
        <w:t>app</w:t>
      </w:r>
      <w:r w:rsidRPr="00F216AA">
        <w:rPr>
          <w:rFonts w:cs="Times New Roman"/>
        </w:rPr>
        <w:t>测试的人员</w:t>
      </w:r>
    </w:p>
    <w:p w:rsidR="00847A51" w:rsidRDefault="00847A51" w:rsidP="00847A51">
      <w:pPr>
        <w:pStyle w:val="5"/>
      </w:pPr>
    </w:p>
    <w:p w:rsidR="00847A51" w:rsidRDefault="00847A51" w:rsidP="00847A51">
      <w:pPr>
        <w:pStyle w:val="2"/>
      </w:pPr>
      <w:r>
        <w:rPr>
          <w:rFonts w:hint="eastAsia"/>
        </w:rPr>
        <w:t>更新</w:t>
      </w:r>
    </w:p>
    <w:p w:rsidR="00847A51" w:rsidRPr="004268CC" w:rsidRDefault="00847A51" w:rsidP="00847A51">
      <w:pPr>
        <w:pStyle w:val="0"/>
        <w:ind w:firstLine="498"/>
      </w:pPr>
      <w:r>
        <w:t>每当上传一个构建版本后</w:t>
      </w:r>
      <w:r>
        <w:rPr>
          <w:rFonts w:hint="eastAsia"/>
        </w:rPr>
        <w:t>，</w:t>
      </w:r>
      <w:r>
        <w:t>即可将前一版本标记为过期版本</w:t>
      </w:r>
      <w:r>
        <w:rPr>
          <w:rFonts w:hint="eastAsia"/>
        </w:rPr>
        <w:t>，将最新的构建版本在确认没有加密后会自动（这部分记不太清了）开始内部测试，推送给测试人员。</w:t>
      </w:r>
    </w:p>
    <w:p w:rsidR="00847A51" w:rsidRPr="00F216AA" w:rsidRDefault="00847A51" w:rsidP="00847A51">
      <w:pPr>
        <w:widowControl/>
        <w:jc w:val="left"/>
        <w:rPr>
          <w:sz w:val="21"/>
        </w:rPr>
      </w:pPr>
      <w:r w:rsidRPr="00F216AA">
        <w:br w:type="page"/>
      </w:r>
    </w:p>
    <w:p w:rsidR="00847A51" w:rsidRPr="00F216AA" w:rsidRDefault="00847A51" w:rsidP="00847A51">
      <w:pPr>
        <w:pStyle w:val="a9"/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lastRenderedPageBreak/>
        <w:t>测试人员部分</w:t>
      </w:r>
    </w:p>
    <w:p w:rsidR="00847A51" w:rsidRPr="00F216AA" w:rsidRDefault="00847A51" w:rsidP="00847A51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t>下载</w:t>
      </w:r>
      <w:r w:rsidRPr="00F216AA">
        <w:rPr>
          <w:rFonts w:ascii="Times New Roman" w:hAnsi="Times New Roman" w:cs="Times New Roman"/>
        </w:rPr>
        <w:t>TestFlight app</w:t>
      </w:r>
    </w:p>
    <w:p w:rsidR="00847A51" w:rsidRPr="00F216AA" w:rsidRDefault="00847A51" w:rsidP="00847A51">
      <w:pPr>
        <w:pStyle w:val="5"/>
        <w:keepNext/>
      </w:pPr>
      <w:r w:rsidRPr="00F216AA">
        <w:rPr>
          <w:noProof/>
        </w:rPr>
        <w:drawing>
          <wp:inline distT="0" distB="0" distL="0" distR="0" wp14:anchorId="0EBFDC45" wp14:editId="7171EC6D">
            <wp:extent cx="4629150" cy="1763715"/>
            <wp:effectExtent l="0" t="0" r="0" b="8255"/>
            <wp:docPr id="44" name="图片 44" descr="http://upload-images.jianshu.io/upload_images/1883956-c5b87813a77c98a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upload-images.jianshu.io/upload_images/1883956-c5b87813a77c98a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98" cy="176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51" w:rsidRPr="00F216AA" w:rsidRDefault="00847A51" w:rsidP="00847A51">
      <w:pPr>
        <w:pStyle w:val="a8"/>
        <w:rPr>
          <w:rFonts w:cs="Times New Roman"/>
        </w:rPr>
      </w:pPr>
      <w:r w:rsidRPr="00F216AA">
        <w:rPr>
          <w:rFonts w:cs="Times New Roman"/>
        </w:rPr>
        <w:t>图</w:t>
      </w:r>
      <w:r w:rsidRPr="00F216AA">
        <w:rPr>
          <w:rFonts w:cs="Times New Roman"/>
        </w:rPr>
        <w:fldChar w:fldCharType="begin"/>
      </w:r>
      <w:r w:rsidRPr="00F216AA">
        <w:rPr>
          <w:rFonts w:cs="Times New Roman"/>
        </w:rPr>
        <w:instrText xml:space="preserve"> SEQ </w:instrText>
      </w:r>
      <w:r w:rsidRPr="00F216AA">
        <w:rPr>
          <w:rFonts w:cs="Times New Roman"/>
        </w:rPr>
        <w:instrText>图</w:instrText>
      </w:r>
      <w:r w:rsidRPr="00F216AA">
        <w:rPr>
          <w:rFonts w:cs="Times New Roman"/>
        </w:rPr>
        <w:instrText xml:space="preserve"> \* ARABIC </w:instrText>
      </w:r>
      <w:r w:rsidRPr="00F216AA">
        <w:rPr>
          <w:rFonts w:cs="Times New Roman"/>
        </w:rPr>
        <w:fldChar w:fldCharType="separate"/>
      </w:r>
      <w:r>
        <w:rPr>
          <w:rFonts w:cs="Times New Roman"/>
          <w:noProof/>
        </w:rPr>
        <w:t>10</w:t>
      </w:r>
      <w:r w:rsidRPr="00F216AA">
        <w:rPr>
          <w:rFonts w:cs="Times New Roman"/>
        </w:rPr>
        <w:fldChar w:fldCharType="end"/>
      </w:r>
      <w:r w:rsidRPr="00F216AA">
        <w:rPr>
          <w:rFonts w:cs="Times New Roman"/>
        </w:rPr>
        <w:t xml:space="preserve"> </w:t>
      </w:r>
      <w:proofErr w:type="spellStart"/>
      <w:r w:rsidRPr="00F216AA">
        <w:rPr>
          <w:rFonts w:cs="Times New Roman"/>
        </w:rPr>
        <w:t>TestFlight</w:t>
      </w:r>
      <w:proofErr w:type="spellEnd"/>
      <w:r w:rsidRPr="00F216AA">
        <w:rPr>
          <w:rFonts w:cs="Times New Roman"/>
        </w:rPr>
        <w:t>商店页面</w:t>
      </w:r>
    </w:p>
    <w:p w:rsidR="00847A51" w:rsidRPr="00F216AA" w:rsidRDefault="00847A51" w:rsidP="00847A51">
      <w:pPr>
        <w:pStyle w:val="5"/>
      </w:pPr>
    </w:p>
    <w:p w:rsidR="00847A51" w:rsidRPr="00F216AA" w:rsidRDefault="00847A51" w:rsidP="00847A51">
      <w:pPr>
        <w:pStyle w:val="1"/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t>接受</w:t>
      </w:r>
      <w:r w:rsidRPr="00F216AA">
        <w:rPr>
          <w:rFonts w:ascii="Times New Roman" w:hAnsi="Times New Roman" w:cs="Times New Roman"/>
        </w:rPr>
        <w:t>iTunes Connect</w:t>
      </w:r>
      <w:r w:rsidRPr="00F216AA">
        <w:rPr>
          <w:rFonts w:ascii="Times New Roman" w:hAnsi="Times New Roman" w:cs="Times New Roman"/>
        </w:rPr>
        <w:t>邀请</w:t>
      </w:r>
    </w:p>
    <w:p w:rsidR="00847A51" w:rsidRPr="00F216AA" w:rsidRDefault="00847A51" w:rsidP="00847A51">
      <w:pPr>
        <w:pStyle w:val="0"/>
        <w:ind w:firstLine="498"/>
      </w:pPr>
      <w:r w:rsidRPr="00F216AA">
        <w:t>进入邮箱中，点击</w:t>
      </w:r>
      <w:r w:rsidRPr="00F216AA">
        <w:t>“active your access”</w:t>
      </w:r>
      <w:r w:rsidRPr="00F216AA">
        <w:t>，跳转到</w:t>
      </w:r>
      <w:r w:rsidRPr="00F216AA">
        <w:t>iTunes Connect</w:t>
      </w:r>
      <w:r w:rsidRPr="00F216AA">
        <w:t>后登陆并授权。</w:t>
      </w:r>
    </w:p>
    <w:p w:rsidR="00847A51" w:rsidRPr="00F216AA" w:rsidRDefault="00847A51" w:rsidP="00847A51">
      <w:pPr>
        <w:pStyle w:val="0"/>
        <w:ind w:firstLine="498"/>
      </w:pPr>
      <w:r w:rsidRPr="00F216AA">
        <w:t>待开发人员将测试者添加到某一</w:t>
      </w:r>
      <w:r w:rsidRPr="00F216AA">
        <w:t>app</w:t>
      </w:r>
      <w:r w:rsidRPr="00F216AA">
        <w:t>的测试组中后，再进行下一步操作。</w:t>
      </w:r>
    </w:p>
    <w:p w:rsidR="00847A51" w:rsidRPr="00F216AA" w:rsidRDefault="00847A51" w:rsidP="00847A51">
      <w:pPr>
        <w:pStyle w:val="1"/>
        <w:rPr>
          <w:rFonts w:ascii="Times New Roman" w:hAnsi="Times New Roman" w:cs="Times New Roman"/>
        </w:rPr>
      </w:pPr>
      <w:r w:rsidRPr="00F216AA">
        <w:rPr>
          <w:rFonts w:ascii="Times New Roman" w:hAnsi="Times New Roman" w:cs="Times New Roman"/>
        </w:rPr>
        <w:t>接受</w:t>
      </w:r>
      <w:r w:rsidRPr="00F216AA">
        <w:rPr>
          <w:rFonts w:ascii="Times New Roman" w:hAnsi="Times New Roman" w:cs="Times New Roman"/>
        </w:rPr>
        <w:t>TestFlight</w:t>
      </w:r>
      <w:r w:rsidRPr="00F216AA">
        <w:rPr>
          <w:rFonts w:ascii="Times New Roman" w:hAnsi="Times New Roman" w:cs="Times New Roman"/>
        </w:rPr>
        <w:t>测试邀请</w:t>
      </w:r>
    </w:p>
    <w:p w:rsidR="00847A51" w:rsidRPr="00F216AA" w:rsidRDefault="00847A51" w:rsidP="00847A51">
      <w:pPr>
        <w:pStyle w:val="0"/>
        <w:ind w:firstLine="498"/>
      </w:pPr>
      <w:r w:rsidRPr="00F216AA">
        <w:rPr>
          <w:rStyle w:val="HTML"/>
        </w:rPr>
        <w:t>进入邮箱中，点击</w:t>
      </w:r>
      <w:r w:rsidRPr="00F216AA">
        <w:t>“Start Testing”</w:t>
      </w:r>
      <w:r w:rsidRPr="00F216AA">
        <w:rPr>
          <w:rStyle w:val="HTML"/>
        </w:rPr>
        <w:t>会自动打开</w:t>
      </w:r>
      <w:proofErr w:type="spellStart"/>
      <w:r w:rsidRPr="00F216AA">
        <w:rPr>
          <w:rStyle w:val="HTML"/>
        </w:rPr>
        <w:t>TestFlight</w:t>
      </w:r>
      <w:proofErr w:type="spellEnd"/>
      <w:r w:rsidRPr="00F216AA">
        <w:rPr>
          <w:rStyle w:val="HTML"/>
        </w:rPr>
        <w:t>，点击接受邀请</w:t>
      </w:r>
      <w:r w:rsidRPr="00F216AA">
        <w:t>“Accept”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参与</w:t>
      </w:r>
      <w:r>
        <w:t>测试</w:t>
      </w:r>
      <w:r>
        <w:rPr>
          <w:rFonts w:hint="eastAsia"/>
        </w:rPr>
        <w:t>。</w:t>
      </w:r>
    </w:p>
    <w:p w:rsidR="00847A51" w:rsidRPr="00F216AA" w:rsidRDefault="00847A51" w:rsidP="00847A51">
      <w:pPr>
        <w:pStyle w:val="1"/>
      </w:pPr>
      <w:r>
        <w:rPr>
          <w:rFonts w:hint="eastAsia"/>
        </w:rPr>
        <w:t>下载</w:t>
      </w:r>
      <w:r>
        <w:t>和更新</w:t>
      </w:r>
    </w:p>
    <w:p w:rsidR="00847A51" w:rsidRDefault="00847A51" w:rsidP="00847A51">
      <w:pPr>
        <w:pStyle w:val="0"/>
        <w:ind w:firstLine="498"/>
        <w:rPr>
          <w:rStyle w:val="HTML"/>
        </w:rPr>
      </w:pPr>
      <w:r>
        <w:rPr>
          <w:rStyle w:val="HTML"/>
        </w:rPr>
        <w:t>点击</w:t>
      </w:r>
      <w:r w:rsidRPr="00B03D0C">
        <w:rPr>
          <w:rStyle w:val="HTML"/>
        </w:rPr>
        <w:t>“Install”</w:t>
      </w:r>
      <w:r>
        <w:rPr>
          <w:rStyle w:val="HTML"/>
        </w:rPr>
        <w:t>后即可安装app</w:t>
      </w:r>
      <w:r>
        <w:rPr>
          <w:rStyle w:val="HTML"/>
          <w:rFonts w:hint="eastAsia"/>
        </w:rPr>
        <w:t>。</w:t>
      </w:r>
    </w:p>
    <w:p w:rsidR="00847A51" w:rsidRPr="00F216AA" w:rsidRDefault="00847A51" w:rsidP="00847A51">
      <w:pPr>
        <w:pStyle w:val="0"/>
        <w:ind w:firstLine="498"/>
        <w:rPr>
          <w:rStyle w:val="HTML"/>
        </w:rPr>
      </w:pPr>
      <w:r w:rsidRPr="00F216AA">
        <w:rPr>
          <w:rStyle w:val="HTML"/>
        </w:rPr>
        <w:t>当App有新版本后，</w:t>
      </w:r>
      <w:r>
        <w:rPr>
          <w:rStyle w:val="HTML"/>
        </w:rPr>
        <w:t>点击</w:t>
      </w:r>
      <w:r w:rsidRPr="00F216AA">
        <w:rPr>
          <w:rStyle w:val="HTML"/>
        </w:rPr>
        <w:t>“Update”</w:t>
      </w:r>
      <w:r>
        <w:rPr>
          <w:rStyle w:val="HTML"/>
        </w:rPr>
        <w:t>即可进行更新</w:t>
      </w:r>
      <w:r w:rsidRPr="00F216AA">
        <w:rPr>
          <w:rStyle w:val="HTML"/>
        </w:rPr>
        <w:t>。</w:t>
      </w:r>
    </w:p>
    <w:p w:rsidR="00921747" w:rsidRPr="00847A51" w:rsidRDefault="00921747">
      <w:bookmarkStart w:id="3" w:name="_GoBack"/>
      <w:bookmarkEnd w:id="3"/>
    </w:p>
    <w:sectPr w:rsidR="00921747" w:rsidRPr="00847A51" w:rsidSect="00DF337B">
      <w:footerReference w:type="default" r:id="rId18"/>
      <w:endnotePr>
        <w:numFmt w:val="decimal"/>
      </w:endnotePr>
      <w:pgSz w:w="11906" w:h="16838" w:code="9"/>
      <w:pgMar w:top="1418" w:right="1418" w:bottom="1247" w:left="1418" w:header="850" w:footer="992" w:gutter="0"/>
      <w:pgNumType w:start="1"/>
      <w:cols w:space="425"/>
      <w:docGrid w:type="linesAndChars" w:linePitch="391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A51" w:rsidRDefault="00847A51" w:rsidP="00847A51">
      <w:r>
        <w:separator/>
      </w:r>
    </w:p>
  </w:endnote>
  <w:endnote w:type="continuationSeparator" w:id="0">
    <w:p w:rsidR="00847A51" w:rsidRDefault="00847A51" w:rsidP="00847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83C" w:rsidRDefault="00847A51" w:rsidP="00D66C28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rFonts w:hint="eastAsia"/>
      </w:rPr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 xml:space="preserve"> -</w:t>
    </w:r>
  </w:p>
  <w:p w:rsidR="0071683C" w:rsidRDefault="00847A51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A51" w:rsidRDefault="00847A51" w:rsidP="00847A51">
      <w:r>
        <w:separator/>
      </w:r>
    </w:p>
  </w:footnote>
  <w:footnote w:type="continuationSeparator" w:id="0">
    <w:p w:rsidR="00847A51" w:rsidRDefault="00847A51" w:rsidP="00847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E089F"/>
    <w:multiLevelType w:val="multilevel"/>
    <w:tmpl w:val="86E4802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6E"/>
    <w:rsid w:val="000942CC"/>
    <w:rsid w:val="00257C6E"/>
    <w:rsid w:val="00582970"/>
    <w:rsid w:val="00847A51"/>
    <w:rsid w:val="0092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8A211A-DCF6-4D1A-8238-C90657B0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7A51"/>
    <w:pPr>
      <w:widowControl w:val="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1 章（含序号）"/>
    <w:basedOn w:val="a"/>
    <w:next w:val="a"/>
    <w:link w:val="1Char"/>
    <w:autoRedefine/>
    <w:qFormat/>
    <w:rsid w:val="00847A51"/>
    <w:pPr>
      <w:keepNext/>
      <w:keepLines/>
      <w:numPr>
        <w:numId w:val="1"/>
      </w:numPr>
      <w:adjustRightInd w:val="0"/>
      <w:snapToGrid w:val="0"/>
      <w:spacing w:beforeLines="50" w:before="195" w:afterLines="50" w:after="195" w:line="300" w:lineRule="auto"/>
      <w:jc w:val="left"/>
      <w:outlineLvl w:val="0"/>
    </w:pPr>
    <w:rPr>
      <w:rFonts w:asciiTheme="minorHAnsi" w:eastAsiaTheme="minorEastAsia" w:hAnsiTheme="minorHAnsi" w:cs="Arial Unicode MS"/>
      <w:b/>
      <w:noProof/>
      <w:spacing w:val="-4"/>
      <w:kern w:val="44"/>
      <w:sz w:val="28"/>
      <w:szCs w:val="28"/>
    </w:rPr>
  </w:style>
  <w:style w:type="paragraph" w:styleId="2">
    <w:name w:val="heading 2"/>
    <w:aliases w:val="2 节"/>
    <w:basedOn w:val="a"/>
    <w:next w:val="0"/>
    <w:link w:val="2Char"/>
    <w:autoRedefine/>
    <w:qFormat/>
    <w:rsid w:val="00847A51"/>
    <w:pPr>
      <w:keepNext/>
      <w:keepLines/>
      <w:numPr>
        <w:ilvl w:val="1"/>
        <w:numId w:val="1"/>
      </w:numPr>
      <w:adjustRightInd w:val="0"/>
      <w:snapToGrid w:val="0"/>
      <w:spacing w:beforeLines="50" w:before="195" w:afterLines="50" w:after="195" w:line="288" w:lineRule="auto"/>
      <w:outlineLvl w:val="1"/>
    </w:pPr>
    <w:rPr>
      <w:rFonts w:asciiTheme="minorHAnsi" w:eastAsia="黑体" w:hAnsiTheme="minorHAnsi" w:cs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A51"/>
    <w:rPr>
      <w:sz w:val="18"/>
      <w:szCs w:val="18"/>
    </w:rPr>
  </w:style>
  <w:style w:type="character" w:customStyle="1" w:styleId="1Char">
    <w:name w:val="标题 1 Char"/>
    <w:aliases w:val="1 章（含序号） Char"/>
    <w:basedOn w:val="a0"/>
    <w:link w:val="1"/>
    <w:rsid w:val="00847A51"/>
    <w:rPr>
      <w:rFonts w:cs="Arial Unicode MS"/>
      <w:b/>
      <w:noProof/>
      <w:spacing w:val="-4"/>
      <w:kern w:val="44"/>
      <w:sz w:val="28"/>
      <w:szCs w:val="28"/>
    </w:rPr>
  </w:style>
  <w:style w:type="character" w:customStyle="1" w:styleId="2Char">
    <w:name w:val="标题 2 Char"/>
    <w:basedOn w:val="a0"/>
    <w:link w:val="2"/>
    <w:rsid w:val="00847A51"/>
    <w:rPr>
      <w:rFonts w:eastAsia="黑体" w:cstheme="minorHAnsi"/>
      <w:b/>
      <w:kern w:val="0"/>
      <w:sz w:val="24"/>
      <w:szCs w:val="24"/>
    </w:rPr>
  </w:style>
  <w:style w:type="character" w:styleId="a5">
    <w:name w:val="page number"/>
    <w:basedOn w:val="a0"/>
    <w:rsid w:val="00847A51"/>
  </w:style>
  <w:style w:type="character" w:styleId="a6">
    <w:name w:val="Hyperlink"/>
    <w:basedOn w:val="a0"/>
    <w:uiPriority w:val="99"/>
    <w:rsid w:val="00847A51"/>
    <w:rPr>
      <w:color w:val="0000FF"/>
      <w:u w:val="single"/>
    </w:rPr>
  </w:style>
  <w:style w:type="paragraph" w:customStyle="1" w:styleId="0">
    <w:name w:val="0 正文"/>
    <w:basedOn w:val="a"/>
    <w:link w:val="0Char"/>
    <w:qFormat/>
    <w:rsid w:val="00847A51"/>
    <w:pPr>
      <w:adjustRightInd w:val="0"/>
      <w:snapToGrid w:val="0"/>
      <w:spacing w:line="300" w:lineRule="auto"/>
      <w:ind w:firstLineChars="200" w:firstLine="200"/>
    </w:pPr>
  </w:style>
  <w:style w:type="paragraph" w:customStyle="1" w:styleId="5">
    <w:name w:val="5 图片"/>
    <w:basedOn w:val="a"/>
    <w:link w:val="5Char"/>
    <w:qFormat/>
    <w:rsid w:val="00847A51"/>
    <w:pPr>
      <w:adjustRightInd w:val="0"/>
      <w:snapToGrid w:val="0"/>
      <w:jc w:val="center"/>
    </w:pPr>
    <w:rPr>
      <w:sz w:val="21"/>
    </w:rPr>
  </w:style>
  <w:style w:type="character" w:customStyle="1" w:styleId="0Char">
    <w:name w:val="0 正文 Char"/>
    <w:basedOn w:val="a0"/>
    <w:link w:val="0"/>
    <w:rsid w:val="00847A51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5Char">
    <w:name w:val="5 图片 Char"/>
    <w:basedOn w:val="a0"/>
    <w:link w:val="5"/>
    <w:rsid w:val="00847A51"/>
    <w:rPr>
      <w:rFonts w:ascii="Times New Roman" w:eastAsia="宋体" w:hAnsi="Times New Roman" w:cs="Times New Roman"/>
      <w:kern w:val="0"/>
      <w:szCs w:val="24"/>
    </w:rPr>
  </w:style>
  <w:style w:type="character" w:styleId="a7">
    <w:name w:val="Strong"/>
    <w:basedOn w:val="a0"/>
    <w:uiPriority w:val="22"/>
    <w:qFormat/>
    <w:rsid w:val="00847A51"/>
    <w:rPr>
      <w:b/>
      <w:bCs/>
    </w:rPr>
  </w:style>
  <w:style w:type="paragraph" w:styleId="a8">
    <w:name w:val="caption"/>
    <w:basedOn w:val="a"/>
    <w:next w:val="5"/>
    <w:unhideWhenUsed/>
    <w:rsid w:val="00847A51"/>
    <w:pPr>
      <w:adjustRightInd w:val="0"/>
      <w:snapToGrid w:val="0"/>
      <w:jc w:val="center"/>
    </w:pPr>
    <w:rPr>
      <w:rFonts w:cstheme="majorBidi"/>
      <w:sz w:val="21"/>
    </w:rPr>
  </w:style>
  <w:style w:type="paragraph" w:customStyle="1" w:styleId="a9">
    <w:name w:val="章标题（不含序号）"/>
    <w:basedOn w:val="1"/>
    <w:link w:val="Char1"/>
    <w:qFormat/>
    <w:rsid w:val="00847A51"/>
    <w:pPr>
      <w:numPr>
        <w:numId w:val="0"/>
      </w:numPr>
      <w:jc w:val="center"/>
    </w:pPr>
  </w:style>
  <w:style w:type="character" w:customStyle="1" w:styleId="Char1">
    <w:name w:val="章标题（不含序号） Char"/>
    <w:basedOn w:val="1Char"/>
    <w:link w:val="a9"/>
    <w:rsid w:val="00847A51"/>
    <w:rPr>
      <w:rFonts w:cs="Arial Unicode MS"/>
      <w:b/>
      <w:noProof/>
      <w:spacing w:val="-4"/>
      <w:kern w:val="44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47A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:/developer.apple.com/library/content/documentation/LanguagesUtilities/Conceptual/iTunesConnect_Guide/Chapters/BetaTestingTheApp.html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NeunZehn</dc:creator>
  <cp:keywords/>
  <dc:description/>
  <cp:lastModifiedBy>牛喆</cp:lastModifiedBy>
  <cp:revision>2</cp:revision>
  <dcterms:created xsi:type="dcterms:W3CDTF">2017-12-06T07:40:00Z</dcterms:created>
  <dcterms:modified xsi:type="dcterms:W3CDTF">2017-12-06T07:40:00Z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